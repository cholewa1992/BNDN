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gitter"/>
        <w:tblW w:w="15467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851"/>
        <w:gridCol w:w="1624"/>
        <w:gridCol w:w="4283"/>
        <w:gridCol w:w="4134"/>
        <w:gridCol w:w="1033"/>
        <w:gridCol w:w="886"/>
        <w:gridCol w:w="885"/>
        <w:gridCol w:w="886"/>
        <w:gridCol w:w="885"/>
      </w:tblGrid>
      <w:tr w:rsidR="00E6446C" w:rsidTr="00E6446C">
        <w:trPr>
          <w:cantSplit/>
          <w:trHeight w:val="1538"/>
        </w:trPr>
        <w:tc>
          <w:tcPr>
            <w:tcW w:w="851" w:type="dxa"/>
            <w:textDirection w:val="btLr"/>
          </w:tcPr>
          <w:p w:rsidR="003B7A4B" w:rsidRDefault="003B7A4B" w:rsidP="003B7A4B">
            <w:pPr>
              <w:ind w:left="113"/>
            </w:pPr>
            <w:r>
              <w:t>Opgave</w:t>
            </w:r>
          </w:p>
        </w:tc>
        <w:tc>
          <w:tcPr>
            <w:tcW w:w="1624" w:type="dxa"/>
          </w:tcPr>
          <w:p w:rsidR="003B7A4B" w:rsidRDefault="003B7A4B" w:rsidP="00AD7BF0">
            <w:r>
              <w:t>Krav</w:t>
            </w:r>
          </w:p>
        </w:tc>
        <w:tc>
          <w:tcPr>
            <w:tcW w:w="4283" w:type="dxa"/>
          </w:tcPr>
          <w:p w:rsidR="003B7A4B" w:rsidRDefault="003B7A4B" w:rsidP="00AD7BF0">
            <w:r>
              <w:t>Guide</w:t>
            </w:r>
          </w:p>
        </w:tc>
        <w:tc>
          <w:tcPr>
            <w:tcW w:w="4134" w:type="dxa"/>
          </w:tcPr>
          <w:p w:rsidR="003B7A4B" w:rsidRDefault="003B7A4B" w:rsidP="003B7A4B">
            <w:r>
              <w:t>Kommentar</w:t>
            </w:r>
          </w:p>
        </w:tc>
        <w:tc>
          <w:tcPr>
            <w:tcW w:w="1033" w:type="dxa"/>
            <w:textDirection w:val="btLr"/>
          </w:tcPr>
          <w:p w:rsidR="003B7A4B" w:rsidRPr="008666ED" w:rsidRDefault="003B7A4B" w:rsidP="003B7A4B">
            <w:pPr>
              <w:ind w:left="113" w:right="113"/>
              <w:rPr>
                <w:sz w:val="22"/>
              </w:rPr>
            </w:pPr>
            <w:r w:rsidRPr="008666ED">
              <w:rPr>
                <w:sz w:val="22"/>
              </w:rPr>
              <w:t>Missing functionality</w:t>
            </w:r>
          </w:p>
        </w:tc>
        <w:tc>
          <w:tcPr>
            <w:tcW w:w="886" w:type="dxa"/>
            <w:textDirection w:val="btLr"/>
          </w:tcPr>
          <w:p w:rsidR="003B7A4B" w:rsidRPr="008666ED" w:rsidRDefault="003B7A4B" w:rsidP="00AD7BF0">
            <w:pPr>
              <w:ind w:left="113" w:right="113"/>
              <w:rPr>
                <w:sz w:val="22"/>
              </w:rPr>
            </w:pPr>
            <w:r w:rsidRPr="008666ED">
              <w:rPr>
                <w:sz w:val="22"/>
              </w:rPr>
              <w:t>Task failure</w:t>
            </w:r>
          </w:p>
        </w:tc>
        <w:tc>
          <w:tcPr>
            <w:tcW w:w="885" w:type="dxa"/>
            <w:textDirection w:val="btLr"/>
          </w:tcPr>
          <w:p w:rsidR="003B7A4B" w:rsidRPr="008666ED" w:rsidRDefault="003B7A4B" w:rsidP="00AD7BF0">
            <w:pPr>
              <w:ind w:left="113" w:right="113"/>
              <w:rPr>
                <w:sz w:val="22"/>
              </w:rPr>
            </w:pPr>
            <w:r w:rsidRPr="008666ED">
              <w:rPr>
                <w:sz w:val="22"/>
              </w:rPr>
              <w:t>Annoying</w:t>
            </w:r>
          </w:p>
        </w:tc>
        <w:tc>
          <w:tcPr>
            <w:tcW w:w="886" w:type="dxa"/>
            <w:textDirection w:val="btLr"/>
          </w:tcPr>
          <w:p w:rsidR="003B7A4B" w:rsidRDefault="003B7A4B" w:rsidP="00AD7BF0">
            <w:pPr>
              <w:ind w:left="113" w:right="113"/>
            </w:pPr>
            <w:r w:rsidRPr="008666ED">
              <w:rPr>
                <w:sz w:val="22"/>
              </w:rPr>
              <w:t>Medium problem</w:t>
            </w:r>
          </w:p>
        </w:tc>
        <w:tc>
          <w:tcPr>
            <w:tcW w:w="885" w:type="dxa"/>
            <w:textDirection w:val="btLr"/>
          </w:tcPr>
          <w:p w:rsidR="003B7A4B" w:rsidRDefault="003B7A4B" w:rsidP="00AD7BF0">
            <w:pPr>
              <w:ind w:left="113" w:right="113"/>
            </w:pPr>
            <w:r w:rsidRPr="008666ED">
              <w:rPr>
                <w:sz w:val="22"/>
              </w:rPr>
              <w:t>Minor problem</w:t>
            </w:r>
          </w:p>
        </w:tc>
      </w:tr>
      <w:tr w:rsidR="00E6446C" w:rsidTr="00E6446C">
        <w:trPr>
          <w:trHeight w:val="851"/>
        </w:trPr>
        <w:tc>
          <w:tcPr>
            <w:tcW w:w="851" w:type="dxa"/>
          </w:tcPr>
          <w:p w:rsidR="00E6446C" w:rsidRDefault="00E6446C" w:rsidP="00ED4CEA">
            <w:pPr>
              <w:jc w:val="center"/>
            </w:pPr>
            <w:r>
              <w:t>1</w:t>
            </w:r>
          </w:p>
        </w:tc>
        <w:tc>
          <w:tcPr>
            <w:tcW w:w="1624" w:type="dxa"/>
          </w:tcPr>
          <w:p w:rsidR="00E6446C" w:rsidRDefault="00E6446C" w:rsidP="003B7A4B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</w:p>
          <w:p w:rsidR="00E6446C" w:rsidRPr="003B7A4B" w:rsidRDefault="00E6446C" w:rsidP="003B7A4B">
            <w:pPr>
              <w:spacing w:before="0" w:after="0" w:line="240" w:lineRule="auto"/>
              <w:rPr>
                <w:b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</w:rPr>
              <w:t>FR-07-TC-01</w:t>
            </w:r>
          </w:p>
        </w:tc>
        <w:tc>
          <w:tcPr>
            <w:tcW w:w="4283" w:type="dxa"/>
          </w:tcPr>
          <w:p w:rsidR="00E6446C" w:rsidRDefault="00E6446C" w:rsidP="003B7A4B">
            <w:r>
              <w:t>Testpersonen er på forsiden af klienten og har 5 minutter til opgaven. Husk brugernavnet og koden – det skal bruges senere.</w:t>
            </w:r>
          </w:p>
        </w:tc>
        <w:tc>
          <w:tcPr>
            <w:tcW w:w="4134" w:type="dxa"/>
          </w:tcPr>
          <w:p w:rsidR="00E6446C" w:rsidRDefault="007D1E68" w:rsidP="00C31FBB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instrText xml:space="preserve"> FORMTEXT </w:instrText>
            </w:r>
            <w:r>
              <w:fldChar w:fldCharType="separate"/>
            </w:r>
            <w:r w:rsidR="00C31FBB">
              <w:rPr>
                <w:noProof/>
              </w:rPr>
              <w:t>Løst inden for de 5 minutter</w:t>
            </w:r>
            <w:bookmarkStart w:id="1" w:name="_GoBack"/>
            <w:bookmarkEnd w:id="1"/>
            <w:r>
              <w:fldChar w:fldCharType="end"/>
            </w:r>
            <w:bookmarkEnd w:id="0"/>
          </w:p>
        </w:tc>
        <w:tc>
          <w:tcPr>
            <w:tcW w:w="1033" w:type="dxa"/>
          </w:tcPr>
          <w:p w:rsidR="00E6446C" w:rsidRDefault="00085860" w:rsidP="0061112C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86" w:type="dxa"/>
          </w:tcPr>
          <w:p w:rsidR="00E6446C" w:rsidRDefault="00E6446C" w:rsidP="003B7A4B">
            <w:pPr>
              <w:jc w:val="center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85" w:type="dxa"/>
          </w:tcPr>
          <w:p w:rsidR="00E6446C" w:rsidRDefault="00E6446C" w:rsidP="003B7A4B">
            <w:pPr>
              <w:jc w:val="center"/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86" w:type="dxa"/>
          </w:tcPr>
          <w:p w:rsidR="00E6446C" w:rsidRDefault="00E6446C" w:rsidP="003B7A4B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85" w:type="dxa"/>
          </w:tcPr>
          <w:p w:rsidR="00E6446C" w:rsidRDefault="00E6446C" w:rsidP="003B7A4B">
            <w:pPr>
              <w:jc w:val="center"/>
            </w:pPr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E6446C" w:rsidTr="00E6446C">
        <w:trPr>
          <w:trHeight w:val="851"/>
        </w:trPr>
        <w:tc>
          <w:tcPr>
            <w:tcW w:w="851" w:type="dxa"/>
          </w:tcPr>
          <w:p w:rsidR="00E6446C" w:rsidRDefault="00E6446C" w:rsidP="00ED4CEA">
            <w:pPr>
              <w:jc w:val="center"/>
            </w:pPr>
            <w:r>
              <w:t>2</w:t>
            </w:r>
          </w:p>
        </w:tc>
        <w:tc>
          <w:tcPr>
            <w:tcW w:w="1624" w:type="dxa"/>
          </w:tcPr>
          <w:p w:rsidR="00E6446C" w:rsidRDefault="00E6446C" w:rsidP="003B7A4B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</w:p>
          <w:p w:rsidR="00E6446C" w:rsidRDefault="00E6446C" w:rsidP="00ED2555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ED2555">
              <w:rPr>
                <w:rFonts w:ascii="Arial" w:eastAsia="Times New Roman" w:hAnsi="Arial" w:cs="Arial"/>
                <w:color w:val="000000"/>
                <w:sz w:val="20"/>
              </w:rPr>
              <w:t>FR-02-TC-03</w:t>
            </w:r>
          </w:p>
          <w:p w:rsidR="00E6446C" w:rsidRDefault="00E6446C" w:rsidP="00ED2555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C65B39">
              <w:rPr>
                <w:rFonts w:ascii="Arial" w:eastAsia="Times New Roman" w:hAnsi="Arial" w:cs="Arial"/>
                <w:color w:val="000000"/>
                <w:sz w:val="20"/>
              </w:rPr>
              <w:t xml:space="preserve">FR-05-TC-01 </w:t>
            </w:r>
            <w:r w:rsidRPr="00ED2555">
              <w:rPr>
                <w:rFonts w:ascii="Arial" w:eastAsia="Times New Roman" w:hAnsi="Arial" w:cs="Arial"/>
                <w:color w:val="000000"/>
                <w:sz w:val="20"/>
              </w:rPr>
              <w:t xml:space="preserve"> </w:t>
            </w:r>
          </w:p>
          <w:p w:rsidR="00E6446C" w:rsidRPr="00ED2555" w:rsidRDefault="00E6446C" w:rsidP="00ED2555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</w:p>
          <w:p w:rsidR="00E6446C" w:rsidRDefault="00E6446C" w:rsidP="003B7A4B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</w:p>
        </w:tc>
        <w:tc>
          <w:tcPr>
            <w:tcW w:w="4283" w:type="dxa"/>
          </w:tcPr>
          <w:p w:rsidR="00E6446C" w:rsidRDefault="00E6446C" w:rsidP="00BE776F">
            <w:r>
              <w:t xml:space="preserve">Fortsættes fra opgave 1. Testpersonen har 2 minutter til hver opgave. </w:t>
            </w:r>
          </w:p>
        </w:tc>
        <w:tc>
          <w:tcPr>
            <w:tcW w:w="4134" w:type="dxa"/>
          </w:tcPr>
          <w:p w:rsidR="00E6446C" w:rsidRDefault="007D1E68" w:rsidP="00F87012"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F87012">
              <w:rPr>
                <w:noProof/>
              </w:rPr>
              <w:t>Der var fovirring om hvad der var i fanen movies. Filmen blev fundet ved søgning</w:t>
            </w:r>
            <w:r>
              <w:fldChar w:fldCharType="end"/>
            </w:r>
          </w:p>
        </w:tc>
        <w:tc>
          <w:tcPr>
            <w:tcW w:w="1033" w:type="dxa"/>
          </w:tcPr>
          <w:p w:rsidR="00E6446C" w:rsidRDefault="00E6446C" w:rsidP="00E66A9C">
            <w:pPr>
              <w:jc w:val="center"/>
            </w:pPr>
            <w:r>
              <w:t xml:space="preserve">A </w:t>
            </w: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heck6"/>
            <w:r>
              <w:instrText xml:space="preserve"> FORMCHECKBOX </w:instrText>
            </w:r>
            <w:r>
              <w:fldChar w:fldCharType="end"/>
            </w:r>
            <w:bookmarkEnd w:id="2"/>
          </w:p>
          <w:p w:rsidR="00E6446C" w:rsidRDefault="00E6446C" w:rsidP="0061112C">
            <w:pPr>
              <w:jc w:val="center"/>
            </w:pPr>
            <w:r>
              <w:t xml:space="preserve">B </w:t>
            </w:r>
            <w: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7"/>
            <w:r>
              <w:instrText xml:space="preserve"> FORMCHECKBOX </w:instrText>
            </w:r>
            <w:r>
              <w:fldChar w:fldCharType="end"/>
            </w:r>
            <w:bookmarkEnd w:id="3"/>
          </w:p>
        </w:tc>
        <w:tc>
          <w:tcPr>
            <w:tcW w:w="886" w:type="dxa"/>
          </w:tcPr>
          <w:p w:rsidR="00E6446C" w:rsidRDefault="00E6446C" w:rsidP="00E66A9C">
            <w:pPr>
              <w:jc w:val="center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" w:name="Check2"/>
            <w:r>
              <w:instrText xml:space="preserve"> FORMCHECKBOX </w:instrText>
            </w:r>
            <w:r>
              <w:fldChar w:fldCharType="end"/>
            </w:r>
            <w:bookmarkEnd w:id="4"/>
          </w:p>
          <w:p w:rsidR="00E6446C" w:rsidRDefault="00E6446C" w:rsidP="003B7A4B">
            <w:pPr>
              <w:jc w:val="center"/>
            </w:pPr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8"/>
            <w:r>
              <w:instrText xml:space="preserve"> FORMCHECKBOX </w:instrText>
            </w:r>
            <w:r>
              <w:fldChar w:fldCharType="end"/>
            </w:r>
            <w:bookmarkEnd w:id="5"/>
          </w:p>
        </w:tc>
        <w:tc>
          <w:tcPr>
            <w:tcW w:w="885" w:type="dxa"/>
          </w:tcPr>
          <w:p w:rsidR="00E6446C" w:rsidRDefault="00E6446C" w:rsidP="00E66A9C">
            <w:pPr>
              <w:jc w:val="center"/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6" w:name="Check3"/>
            <w:r>
              <w:instrText xml:space="preserve"> FORMCHECKBOX </w:instrText>
            </w:r>
            <w:r>
              <w:fldChar w:fldCharType="end"/>
            </w:r>
            <w:bookmarkEnd w:id="6"/>
          </w:p>
          <w:p w:rsidR="00E6446C" w:rsidRDefault="00E6446C" w:rsidP="003B7A4B">
            <w:pPr>
              <w:jc w:val="center"/>
            </w:pPr>
            <w: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9"/>
            <w:r>
              <w:instrText xml:space="preserve"> FORMCHECKBOX </w:instrText>
            </w:r>
            <w:r>
              <w:fldChar w:fldCharType="end"/>
            </w:r>
            <w:bookmarkEnd w:id="7"/>
          </w:p>
        </w:tc>
        <w:tc>
          <w:tcPr>
            <w:tcW w:w="886" w:type="dxa"/>
          </w:tcPr>
          <w:p w:rsidR="00E6446C" w:rsidRDefault="00E6446C" w:rsidP="00E66A9C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4"/>
            <w:r>
              <w:instrText xml:space="preserve"> FORMCHECKBOX </w:instrText>
            </w:r>
            <w:r>
              <w:fldChar w:fldCharType="end"/>
            </w:r>
            <w:bookmarkEnd w:id="8"/>
          </w:p>
          <w:p w:rsidR="00E6446C" w:rsidRDefault="00E6446C" w:rsidP="003B7A4B">
            <w:pPr>
              <w:jc w:val="center"/>
            </w:pPr>
            <w: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0"/>
            <w:r>
              <w:instrText xml:space="preserve"> FORMCHECKBOX </w:instrText>
            </w:r>
            <w:r>
              <w:fldChar w:fldCharType="end"/>
            </w:r>
            <w:bookmarkEnd w:id="9"/>
          </w:p>
        </w:tc>
        <w:tc>
          <w:tcPr>
            <w:tcW w:w="885" w:type="dxa"/>
          </w:tcPr>
          <w:p w:rsidR="00E6446C" w:rsidRDefault="00E6446C" w:rsidP="00E66A9C">
            <w:pPr>
              <w:jc w:val="center"/>
            </w:pPr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0" w:name="Check5"/>
            <w:r>
              <w:instrText xml:space="preserve"> FORMCHECKBOX </w:instrText>
            </w:r>
            <w:r>
              <w:fldChar w:fldCharType="end"/>
            </w:r>
            <w:bookmarkEnd w:id="10"/>
          </w:p>
          <w:p w:rsidR="00E6446C" w:rsidRDefault="00E6446C" w:rsidP="003B7A4B">
            <w:pPr>
              <w:jc w:val="center"/>
            </w:pPr>
            <w: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11"/>
            <w:r>
              <w:instrText xml:space="preserve"> FORMCHECKBOX </w:instrText>
            </w:r>
            <w:r>
              <w:fldChar w:fldCharType="end"/>
            </w:r>
            <w:bookmarkEnd w:id="11"/>
          </w:p>
        </w:tc>
      </w:tr>
      <w:tr w:rsidR="00E6446C" w:rsidTr="00E6446C">
        <w:trPr>
          <w:trHeight w:val="851"/>
        </w:trPr>
        <w:tc>
          <w:tcPr>
            <w:tcW w:w="851" w:type="dxa"/>
          </w:tcPr>
          <w:p w:rsidR="00E6446C" w:rsidRDefault="00E6446C" w:rsidP="00ED4CEA">
            <w:pPr>
              <w:jc w:val="center"/>
            </w:pPr>
            <w:r>
              <w:t>3</w:t>
            </w:r>
          </w:p>
        </w:tc>
        <w:tc>
          <w:tcPr>
            <w:tcW w:w="1624" w:type="dxa"/>
          </w:tcPr>
          <w:p w:rsidR="00E6446C" w:rsidRDefault="00E6446C" w:rsidP="003B7A4B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</w:p>
          <w:p w:rsidR="00E6446C" w:rsidRPr="00DE7A61" w:rsidRDefault="00E6446C" w:rsidP="00DE7A61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DE7A61">
              <w:rPr>
                <w:rFonts w:ascii="Arial" w:eastAsia="Times New Roman" w:hAnsi="Arial" w:cs="Arial"/>
                <w:color w:val="000000"/>
                <w:sz w:val="20"/>
              </w:rPr>
              <w:t>FR-01-TC-01</w:t>
            </w:r>
          </w:p>
          <w:p w:rsidR="00E6446C" w:rsidRPr="00DE7A61" w:rsidRDefault="00E6446C" w:rsidP="003B7A4B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DE7A61">
              <w:rPr>
                <w:rFonts w:ascii="Arial" w:eastAsia="Times New Roman" w:hAnsi="Arial" w:cs="Arial"/>
                <w:color w:val="000000"/>
                <w:sz w:val="20"/>
              </w:rPr>
              <w:t>FR-04-TC-01</w:t>
            </w:r>
          </w:p>
        </w:tc>
        <w:tc>
          <w:tcPr>
            <w:tcW w:w="4283" w:type="dxa"/>
          </w:tcPr>
          <w:p w:rsidR="00E6446C" w:rsidRDefault="00E6446C" w:rsidP="003B7A4B">
            <w:r>
              <w:t>Fortsættes fra opgave 2. Testpersonen har 2 minutter til opgaven.</w:t>
            </w:r>
          </w:p>
        </w:tc>
        <w:tc>
          <w:tcPr>
            <w:tcW w:w="4134" w:type="dxa"/>
          </w:tcPr>
          <w:p w:rsidR="00E6446C" w:rsidRDefault="007D1E68" w:rsidP="00F87012"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F87012">
              <w:rPr>
                <w:noProof/>
              </w:rPr>
              <w:t>Løst inden for de to minutter</w:t>
            </w:r>
            <w:r>
              <w:fldChar w:fldCharType="end"/>
            </w:r>
          </w:p>
        </w:tc>
        <w:tc>
          <w:tcPr>
            <w:tcW w:w="1033" w:type="dxa"/>
          </w:tcPr>
          <w:p w:rsidR="00E6446C" w:rsidRDefault="00E6446C" w:rsidP="0061112C">
            <w:pPr>
              <w:jc w:val="center"/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86" w:type="dxa"/>
          </w:tcPr>
          <w:p w:rsidR="00E6446C" w:rsidRDefault="00E6446C" w:rsidP="003B7A4B">
            <w:pPr>
              <w:jc w:val="center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85" w:type="dxa"/>
          </w:tcPr>
          <w:p w:rsidR="00E6446C" w:rsidRDefault="00E6446C" w:rsidP="003B7A4B">
            <w:pPr>
              <w:jc w:val="center"/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86" w:type="dxa"/>
          </w:tcPr>
          <w:p w:rsidR="00E6446C" w:rsidRDefault="00E6446C" w:rsidP="003B7A4B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85" w:type="dxa"/>
          </w:tcPr>
          <w:p w:rsidR="00E6446C" w:rsidRDefault="00E6446C" w:rsidP="003B7A4B">
            <w:pPr>
              <w:jc w:val="center"/>
            </w:pPr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E6446C" w:rsidTr="00E6446C">
        <w:trPr>
          <w:trHeight w:val="851"/>
        </w:trPr>
        <w:tc>
          <w:tcPr>
            <w:tcW w:w="851" w:type="dxa"/>
          </w:tcPr>
          <w:p w:rsidR="00E6446C" w:rsidRPr="00E16E67" w:rsidRDefault="00E6446C" w:rsidP="00ED4CEA">
            <w:pPr>
              <w:jc w:val="center"/>
            </w:pPr>
            <w:r>
              <w:t>4</w:t>
            </w:r>
          </w:p>
        </w:tc>
        <w:tc>
          <w:tcPr>
            <w:tcW w:w="1624" w:type="dxa"/>
          </w:tcPr>
          <w:p w:rsidR="00E6446C" w:rsidRDefault="00E6446C" w:rsidP="003B7A4B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</w:p>
          <w:p w:rsidR="00E6446C" w:rsidRDefault="00E6446C" w:rsidP="003B7A4B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C65B39">
              <w:rPr>
                <w:rFonts w:ascii="Arial" w:eastAsia="Times New Roman" w:hAnsi="Arial" w:cs="Arial"/>
                <w:color w:val="000000"/>
                <w:sz w:val="20"/>
              </w:rPr>
              <w:t>FR-18-TC-02</w:t>
            </w:r>
          </w:p>
          <w:p w:rsidR="00E6446C" w:rsidRDefault="00E6446C" w:rsidP="003B7A4B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C65B39">
              <w:rPr>
                <w:rFonts w:ascii="Arial" w:eastAsia="Times New Roman" w:hAnsi="Arial" w:cs="Arial"/>
                <w:color w:val="000000"/>
                <w:sz w:val="20"/>
              </w:rPr>
              <w:t>FR-22-TC-02</w:t>
            </w:r>
          </w:p>
        </w:tc>
        <w:tc>
          <w:tcPr>
            <w:tcW w:w="4283" w:type="dxa"/>
          </w:tcPr>
          <w:p w:rsidR="00E6446C" w:rsidRDefault="00E6446C" w:rsidP="003B7A4B">
            <w:r>
              <w:t>Fortsættes fra opgave 3. Testpersonen har 2 minutter til hver opgave.</w:t>
            </w:r>
          </w:p>
        </w:tc>
        <w:tc>
          <w:tcPr>
            <w:tcW w:w="4134" w:type="dxa"/>
          </w:tcPr>
          <w:p w:rsidR="00E6446C" w:rsidRDefault="007D1E68" w:rsidP="00F87012"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F87012">
              <w:t>L</w:t>
            </w:r>
            <w:r w:rsidR="00F87012">
              <w:rPr>
                <w:noProof/>
              </w:rPr>
              <w:t>øst inden for de to minutter</w:t>
            </w:r>
            <w:r>
              <w:fldChar w:fldCharType="end"/>
            </w:r>
          </w:p>
        </w:tc>
        <w:tc>
          <w:tcPr>
            <w:tcW w:w="1033" w:type="dxa"/>
          </w:tcPr>
          <w:p w:rsidR="00E6446C" w:rsidRDefault="00E6446C" w:rsidP="00E66A9C">
            <w:pPr>
              <w:jc w:val="center"/>
            </w:pPr>
            <w:r>
              <w:t xml:space="preserve">A </w:t>
            </w: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  <w:p w:rsidR="00E6446C" w:rsidRDefault="00E6446C" w:rsidP="0061112C">
            <w:pPr>
              <w:jc w:val="center"/>
            </w:pPr>
            <w:r>
              <w:t xml:space="preserve">B </w:t>
            </w:r>
            <w: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86" w:type="dxa"/>
          </w:tcPr>
          <w:p w:rsidR="00E6446C" w:rsidRDefault="00E6446C" w:rsidP="00E66A9C">
            <w:pPr>
              <w:jc w:val="center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  <w:p w:rsidR="00E6446C" w:rsidRDefault="00E6446C" w:rsidP="003B7A4B">
            <w:pPr>
              <w:jc w:val="center"/>
            </w:pPr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85" w:type="dxa"/>
          </w:tcPr>
          <w:p w:rsidR="00E6446C" w:rsidRDefault="00E6446C" w:rsidP="00E66A9C">
            <w:pPr>
              <w:jc w:val="center"/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  <w:p w:rsidR="00E6446C" w:rsidRDefault="00E6446C" w:rsidP="003B7A4B">
            <w:pPr>
              <w:jc w:val="center"/>
            </w:pPr>
            <w: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86" w:type="dxa"/>
          </w:tcPr>
          <w:p w:rsidR="00E6446C" w:rsidRDefault="00E6446C" w:rsidP="00E66A9C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  <w:p w:rsidR="00E6446C" w:rsidRDefault="00E6446C" w:rsidP="003B7A4B">
            <w:pPr>
              <w:jc w:val="center"/>
            </w:pPr>
            <w: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85" w:type="dxa"/>
          </w:tcPr>
          <w:p w:rsidR="00E6446C" w:rsidRDefault="00E6446C" w:rsidP="00E66A9C">
            <w:pPr>
              <w:jc w:val="center"/>
            </w:pPr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  <w:p w:rsidR="00E6446C" w:rsidRDefault="00E6446C" w:rsidP="003B7A4B">
            <w:pPr>
              <w:jc w:val="center"/>
            </w:pPr>
            <w: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E6446C" w:rsidTr="00E6446C">
        <w:trPr>
          <w:trHeight w:val="851"/>
        </w:trPr>
        <w:tc>
          <w:tcPr>
            <w:tcW w:w="851" w:type="dxa"/>
          </w:tcPr>
          <w:p w:rsidR="00E6446C" w:rsidRDefault="00E6446C" w:rsidP="00ED4CEA">
            <w:pPr>
              <w:jc w:val="center"/>
            </w:pPr>
            <w:r>
              <w:t>5</w:t>
            </w:r>
          </w:p>
        </w:tc>
        <w:tc>
          <w:tcPr>
            <w:tcW w:w="1624" w:type="dxa"/>
          </w:tcPr>
          <w:p w:rsidR="00E6446C" w:rsidRDefault="00E6446C" w:rsidP="003B7A4B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</w:p>
          <w:p w:rsidR="00E6446C" w:rsidRDefault="00E6446C" w:rsidP="003B7A4B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C65B39">
              <w:rPr>
                <w:rFonts w:ascii="Arial" w:eastAsia="Times New Roman" w:hAnsi="Arial" w:cs="Arial"/>
                <w:color w:val="000000"/>
                <w:sz w:val="20"/>
              </w:rPr>
              <w:t>FR-16-TC-02</w:t>
            </w:r>
          </w:p>
          <w:p w:rsidR="00E6446C" w:rsidRDefault="00E6446C" w:rsidP="003B7A4B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C65B39">
              <w:rPr>
                <w:rFonts w:ascii="Arial" w:eastAsia="Times New Roman" w:hAnsi="Arial" w:cs="Arial"/>
                <w:color w:val="000000"/>
                <w:sz w:val="20"/>
              </w:rPr>
              <w:t>FR-39-TC-02</w:t>
            </w:r>
          </w:p>
        </w:tc>
        <w:tc>
          <w:tcPr>
            <w:tcW w:w="4283" w:type="dxa"/>
          </w:tcPr>
          <w:p w:rsidR="00E6446C" w:rsidRDefault="00E6446C" w:rsidP="003B7A4B">
            <w:r>
              <w:t xml:space="preserve">Fortsættes fra opgave 4. </w:t>
            </w:r>
            <w:r w:rsidRPr="00BE776F">
              <w:rPr>
                <w:b/>
              </w:rPr>
              <w:t>Fortæl testpersonen, hvor mappen med bogen og forsiden er.</w:t>
            </w:r>
            <w:r>
              <w:t xml:space="preserve"> Testpersonen har 2 minutter til A og 3 minutter til B.</w:t>
            </w:r>
          </w:p>
        </w:tc>
        <w:tc>
          <w:tcPr>
            <w:tcW w:w="4134" w:type="dxa"/>
          </w:tcPr>
          <w:p w:rsidR="00E6446C" w:rsidRDefault="007D1E68" w:rsidP="00F87012"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F87012">
              <w:rPr>
                <w:noProof/>
              </w:rPr>
              <w:t>Begge opgaver løst på 2,6 min</w:t>
            </w:r>
            <w:r>
              <w:fldChar w:fldCharType="end"/>
            </w:r>
          </w:p>
        </w:tc>
        <w:tc>
          <w:tcPr>
            <w:tcW w:w="1033" w:type="dxa"/>
          </w:tcPr>
          <w:p w:rsidR="00E6446C" w:rsidRDefault="00E6446C" w:rsidP="00E66A9C">
            <w:pPr>
              <w:jc w:val="center"/>
            </w:pPr>
            <w:r>
              <w:t xml:space="preserve">A </w:t>
            </w: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  <w:p w:rsidR="00E6446C" w:rsidRDefault="00E6446C" w:rsidP="0061112C">
            <w:pPr>
              <w:jc w:val="center"/>
            </w:pPr>
            <w:r>
              <w:t xml:space="preserve">B </w:t>
            </w:r>
            <w: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86" w:type="dxa"/>
          </w:tcPr>
          <w:p w:rsidR="00E6446C" w:rsidRDefault="00E6446C" w:rsidP="00E66A9C">
            <w:pPr>
              <w:jc w:val="center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  <w:p w:rsidR="00E6446C" w:rsidRDefault="00E6446C" w:rsidP="003B7A4B">
            <w:pPr>
              <w:jc w:val="center"/>
            </w:pPr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85" w:type="dxa"/>
          </w:tcPr>
          <w:p w:rsidR="00E6446C" w:rsidRDefault="00E6446C" w:rsidP="00E66A9C">
            <w:pPr>
              <w:jc w:val="center"/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  <w:p w:rsidR="00E6446C" w:rsidRDefault="00E6446C" w:rsidP="003B7A4B">
            <w:pPr>
              <w:jc w:val="center"/>
            </w:pPr>
            <w: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86" w:type="dxa"/>
          </w:tcPr>
          <w:p w:rsidR="00E6446C" w:rsidRDefault="00E6446C" w:rsidP="00E66A9C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  <w:p w:rsidR="00E6446C" w:rsidRDefault="00E6446C" w:rsidP="003B7A4B">
            <w:pPr>
              <w:jc w:val="center"/>
            </w:pPr>
            <w: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85" w:type="dxa"/>
          </w:tcPr>
          <w:p w:rsidR="00E6446C" w:rsidRDefault="00E6446C" w:rsidP="00E66A9C">
            <w:pPr>
              <w:jc w:val="center"/>
            </w:pPr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  <w:p w:rsidR="00E6446C" w:rsidRDefault="00E6446C" w:rsidP="003B7A4B">
            <w:pPr>
              <w:jc w:val="center"/>
            </w:pPr>
            <w: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E6446C" w:rsidTr="00E6446C">
        <w:trPr>
          <w:trHeight w:val="1531"/>
        </w:trPr>
        <w:tc>
          <w:tcPr>
            <w:tcW w:w="851" w:type="dxa"/>
          </w:tcPr>
          <w:p w:rsidR="00E6446C" w:rsidRDefault="00E6446C" w:rsidP="00ED4CEA">
            <w:pPr>
              <w:jc w:val="center"/>
            </w:pPr>
            <w:r>
              <w:t>6</w:t>
            </w:r>
          </w:p>
        </w:tc>
        <w:tc>
          <w:tcPr>
            <w:tcW w:w="1624" w:type="dxa"/>
          </w:tcPr>
          <w:p w:rsidR="00E6446C" w:rsidRDefault="00E6446C" w:rsidP="003B7A4B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</w:p>
          <w:p w:rsidR="00E6446C" w:rsidRDefault="00E6446C" w:rsidP="003B7A4B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C65B39">
              <w:rPr>
                <w:rFonts w:ascii="Arial" w:eastAsia="Times New Roman" w:hAnsi="Arial" w:cs="Arial"/>
                <w:color w:val="000000"/>
                <w:sz w:val="20"/>
              </w:rPr>
              <w:t>FR-44-TC-04</w:t>
            </w:r>
          </w:p>
          <w:p w:rsidR="00E6446C" w:rsidRDefault="00E6446C" w:rsidP="003B7A4B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C65B39">
              <w:rPr>
                <w:rFonts w:ascii="Arial" w:eastAsia="Times New Roman" w:hAnsi="Arial" w:cs="Arial"/>
                <w:color w:val="000000"/>
                <w:sz w:val="20"/>
              </w:rPr>
              <w:t>FR-45-TC-02</w:t>
            </w:r>
          </w:p>
          <w:p w:rsidR="00E6446C" w:rsidRDefault="00E6446C" w:rsidP="003B7A4B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C65B39">
              <w:rPr>
                <w:rFonts w:ascii="Arial" w:eastAsia="Times New Roman" w:hAnsi="Arial" w:cs="Arial"/>
                <w:color w:val="000000"/>
                <w:sz w:val="20"/>
              </w:rPr>
              <w:t>FR-48-TC-03</w:t>
            </w:r>
          </w:p>
        </w:tc>
        <w:tc>
          <w:tcPr>
            <w:tcW w:w="4283" w:type="dxa"/>
          </w:tcPr>
          <w:p w:rsidR="00E6446C" w:rsidRDefault="00E6446C" w:rsidP="00BE776F">
            <w:r>
              <w:t>Testpersonen er på forsiden af klienten. Testpersonen har 2 minutter til hver opgave.</w:t>
            </w:r>
          </w:p>
        </w:tc>
        <w:tc>
          <w:tcPr>
            <w:tcW w:w="4134" w:type="dxa"/>
          </w:tcPr>
          <w:p w:rsidR="00E6446C" w:rsidRDefault="007D1E68" w:rsidP="00F87012"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F87012">
              <w:rPr>
                <w:noProof/>
              </w:rPr>
              <w:t>Løst inden for 2 minnutter. Det var ikke så tydeligt at der buy var blevet ændret til download</w:t>
            </w:r>
            <w:r>
              <w:fldChar w:fldCharType="end"/>
            </w:r>
          </w:p>
        </w:tc>
        <w:tc>
          <w:tcPr>
            <w:tcW w:w="1033" w:type="dxa"/>
          </w:tcPr>
          <w:p w:rsidR="00E6446C" w:rsidRDefault="00E6446C" w:rsidP="00E66A9C">
            <w:pPr>
              <w:jc w:val="center"/>
            </w:pPr>
            <w:r>
              <w:t xml:space="preserve">A </w:t>
            </w: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  <w:p w:rsidR="00E6446C" w:rsidRDefault="00E6446C" w:rsidP="0061112C">
            <w:pPr>
              <w:jc w:val="center"/>
            </w:pPr>
            <w:r>
              <w:t xml:space="preserve">B </w:t>
            </w:r>
            <w: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  <w:p w:rsidR="00E6446C" w:rsidRDefault="00E6446C" w:rsidP="0061112C">
            <w:pPr>
              <w:jc w:val="center"/>
            </w:pPr>
            <w:r>
              <w:t xml:space="preserve">C </w:t>
            </w:r>
            <w: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2"/>
            <w:r>
              <w:instrText xml:space="preserve"> FORMCHECKBOX </w:instrText>
            </w:r>
            <w:r>
              <w:fldChar w:fldCharType="end"/>
            </w:r>
            <w:bookmarkEnd w:id="12"/>
          </w:p>
        </w:tc>
        <w:tc>
          <w:tcPr>
            <w:tcW w:w="886" w:type="dxa"/>
          </w:tcPr>
          <w:p w:rsidR="00E6446C" w:rsidRDefault="00E6446C" w:rsidP="00E66A9C">
            <w:pPr>
              <w:jc w:val="center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  <w:p w:rsidR="00E6446C" w:rsidRDefault="00E6446C" w:rsidP="003B7A4B">
            <w:pPr>
              <w:jc w:val="center"/>
            </w:pPr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  <w:p w:rsidR="00E6446C" w:rsidRDefault="00E6446C" w:rsidP="003B7A4B">
            <w:pPr>
              <w:jc w:val="center"/>
            </w:pPr>
            <w: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13"/>
            <w:r>
              <w:instrText xml:space="preserve"> FORMCHECKBOX </w:instrText>
            </w:r>
            <w:r>
              <w:fldChar w:fldCharType="end"/>
            </w:r>
            <w:bookmarkEnd w:id="13"/>
          </w:p>
        </w:tc>
        <w:tc>
          <w:tcPr>
            <w:tcW w:w="885" w:type="dxa"/>
          </w:tcPr>
          <w:p w:rsidR="00E6446C" w:rsidRDefault="00E6446C" w:rsidP="00E66A9C">
            <w:pPr>
              <w:jc w:val="center"/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  <w:p w:rsidR="00E6446C" w:rsidRDefault="00E6446C" w:rsidP="003B7A4B">
            <w:pPr>
              <w:jc w:val="center"/>
            </w:pPr>
            <w: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  <w:p w:rsidR="00E6446C" w:rsidRDefault="00E6446C" w:rsidP="00E6446C">
            <w:pPr>
              <w:jc w:val="center"/>
            </w:pPr>
            <w: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4" w:name="Check14"/>
            <w:r>
              <w:instrText xml:space="preserve"> FORMCHECKBOX </w:instrText>
            </w:r>
            <w:r>
              <w:fldChar w:fldCharType="end"/>
            </w:r>
            <w:bookmarkEnd w:id="14"/>
          </w:p>
        </w:tc>
        <w:tc>
          <w:tcPr>
            <w:tcW w:w="886" w:type="dxa"/>
          </w:tcPr>
          <w:p w:rsidR="00E6446C" w:rsidRDefault="00E6446C" w:rsidP="00E66A9C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  <w:p w:rsidR="00E6446C" w:rsidRDefault="00E6446C" w:rsidP="003B7A4B">
            <w:pPr>
              <w:jc w:val="center"/>
            </w:pPr>
            <w: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  <w:p w:rsidR="00E6446C" w:rsidRDefault="00E6446C" w:rsidP="003B7A4B">
            <w:pPr>
              <w:jc w:val="center"/>
            </w:pPr>
            <w: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5"/>
            <w:r>
              <w:instrText xml:space="preserve"> FORMCHECKBOX </w:instrText>
            </w:r>
            <w:r>
              <w:fldChar w:fldCharType="end"/>
            </w:r>
            <w:bookmarkEnd w:id="15"/>
          </w:p>
        </w:tc>
        <w:tc>
          <w:tcPr>
            <w:tcW w:w="885" w:type="dxa"/>
          </w:tcPr>
          <w:p w:rsidR="00E6446C" w:rsidRDefault="00E6446C" w:rsidP="00E66A9C">
            <w:pPr>
              <w:jc w:val="center"/>
            </w:pPr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  <w:p w:rsidR="00E6446C" w:rsidRDefault="00E6446C" w:rsidP="003B7A4B">
            <w:pPr>
              <w:jc w:val="center"/>
            </w:pPr>
            <w: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  <w:p w:rsidR="00E6446C" w:rsidRDefault="00E6446C" w:rsidP="003B7A4B">
            <w:pPr>
              <w:jc w:val="center"/>
            </w:pPr>
            <w: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16"/>
            <w:r>
              <w:instrText xml:space="preserve"> FORMCHECKBOX </w:instrText>
            </w:r>
            <w:r>
              <w:fldChar w:fldCharType="end"/>
            </w:r>
            <w:bookmarkEnd w:id="16"/>
          </w:p>
        </w:tc>
      </w:tr>
    </w:tbl>
    <w:p w:rsidR="006114D2" w:rsidRDefault="006114D2" w:rsidP="00E6446C"/>
    <w:sectPr w:rsidR="006114D2" w:rsidSect="00E6446C">
      <w:pgSz w:w="16840" w:h="11901" w:orient="landscape"/>
      <w:pgMar w:top="567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E37573"/>
    <w:multiLevelType w:val="hybridMultilevel"/>
    <w:tmpl w:val="14F2D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012"/>
    <w:rsid w:val="00085860"/>
    <w:rsid w:val="000A7304"/>
    <w:rsid w:val="001300DB"/>
    <w:rsid w:val="002C4B8F"/>
    <w:rsid w:val="003071BE"/>
    <w:rsid w:val="0038363F"/>
    <w:rsid w:val="003B7A4B"/>
    <w:rsid w:val="004C2CD4"/>
    <w:rsid w:val="004F2E2D"/>
    <w:rsid w:val="00531D27"/>
    <w:rsid w:val="00593D50"/>
    <w:rsid w:val="005C747E"/>
    <w:rsid w:val="005F46A5"/>
    <w:rsid w:val="0061112C"/>
    <w:rsid w:val="006114D2"/>
    <w:rsid w:val="006B5767"/>
    <w:rsid w:val="00730E77"/>
    <w:rsid w:val="0075242B"/>
    <w:rsid w:val="007D1E68"/>
    <w:rsid w:val="00826592"/>
    <w:rsid w:val="0085750A"/>
    <w:rsid w:val="008666ED"/>
    <w:rsid w:val="00AD7BF0"/>
    <w:rsid w:val="00BE776F"/>
    <w:rsid w:val="00C31FBB"/>
    <w:rsid w:val="00C42148"/>
    <w:rsid w:val="00C65B39"/>
    <w:rsid w:val="00DE7A61"/>
    <w:rsid w:val="00E16E67"/>
    <w:rsid w:val="00E567F9"/>
    <w:rsid w:val="00E6446C"/>
    <w:rsid w:val="00E66A9C"/>
    <w:rsid w:val="00ED2555"/>
    <w:rsid w:val="00ED4CEA"/>
    <w:rsid w:val="00F87012"/>
    <w:rsid w:val="00F9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7F3C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6A5"/>
    <w:pPr>
      <w:spacing w:before="200" w:after="200" w:line="276" w:lineRule="auto"/>
    </w:pPr>
    <w:rPr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Bogenstitel">
    <w:name w:val="Book Title"/>
    <w:basedOn w:val="Standardskrifttypeiafsnit"/>
    <w:uiPriority w:val="33"/>
    <w:qFormat/>
    <w:rsid w:val="006114D2"/>
    <w:rPr>
      <w:b/>
      <w:bCs/>
      <w:smallCaps/>
      <w:spacing w:val="5"/>
    </w:rPr>
  </w:style>
  <w:style w:type="paragraph" w:styleId="Listeafsnit">
    <w:name w:val="List Paragraph"/>
    <w:basedOn w:val="Normal"/>
    <w:uiPriority w:val="34"/>
    <w:qFormat/>
    <w:rsid w:val="006114D2"/>
    <w:pPr>
      <w:ind w:left="720"/>
      <w:contextualSpacing/>
    </w:pPr>
  </w:style>
  <w:style w:type="table" w:styleId="Tabelgitter">
    <w:name w:val="Table Grid"/>
    <w:basedOn w:val="Tabel-Normal"/>
    <w:uiPriority w:val="59"/>
    <w:rsid w:val="00AD7B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567F9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567F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6A5"/>
    <w:pPr>
      <w:spacing w:before="200" w:after="200" w:line="276" w:lineRule="auto"/>
    </w:pPr>
    <w:rPr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Bogenstitel">
    <w:name w:val="Book Title"/>
    <w:basedOn w:val="Standardskrifttypeiafsnit"/>
    <w:uiPriority w:val="33"/>
    <w:qFormat/>
    <w:rsid w:val="006114D2"/>
    <w:rPr>
      <w:b/>
      <w:bCs/>
      <w:smallCaps/>
      <w:spacing w:val="5"/>
    </w:rPr>
  </w:style>
  <w:style w:type="paragraph" w:styleId="Listeafsnit">
    <w:name w:val="List Paragraph"/>
    <w:basedOn w:val="Normal"/>
    <w:uiPriority w:val="34"/>
    <w:qFormat/>
    <w:rsid w:val="006114D2"/>
    <w:pPr>
      <w:ind w:left="720"/>
      <w:contextualSpacing/>
    </w:pPr>
  </w:style>
  <w:style w:type="table" w:styleId="Tabelgitter">
    <w:name w:val="Table Grid"/>
    <w:basedOn w:val="Tabel-Normal"/>
    <w:uiPriority w:val="59"/>
    <w:rsid w:val="00AD7B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567F9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567F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cob:repo:BNDN:Documentation:Notes:UsabilityTest:ArtShare%20usability%20tes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582FB0-5B62-7345-8863-3373CED5D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ArtShare usability test template.dotx</Template>
  <TotalTime>4</TotalTime>
  <Pages>1</Pages>
  <Words>312</Words>
  <Characters>1906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Benjamin Cholewa</dc:creator>
  <cp:keywords/>
  <dc:description/>
  <cp:lastModifiedBy>Jacob Benjamin Cholewa</cp:lastModifiedBy>
  <cp:revision>1</cp:revision>
  <cp:lastPrinted>2014-05-14T21:27:00Z</cp:lastPrinted>
  <dcterms:created xsi:type="dcterms:W3CDTF">2014-05-15T12:43:00Z</dcterms:created>
  <dcterms:modified xsi:type="dcterms:W3CDTF">2014-05-15T13:38:00Z</dcterms:modified>
</cp:coreProperties>
</file>